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35131" w:rsidRPr="005152F2" w:rsidTr="00E35131">
        <w:trPr>
          <w:trHeight w:val="10320"/>
        </w:trPr>
        <w:tc>
          <w:tcPr>
            <w:tcW w:w="2922" w:type="dxa"/>
            <w:vMerge w:val="restart"/>
          </w:tcPr>
          <w:sdt>
            <w:sdtPr>
              <w:rPr>
                <w:color w:val="FFC000"/>
                <w:sz w:val="18"/>
                <w:szCs w:val="18"/>
              </w:rPr>
              <w:alias w:val="Su nombre:"/>
              <w:tag w:val="Su nombre:"/>
              <w:id w:val="-1681114201"/>
              <w:placeholder>
                <w:docPart w:val="C0A7C0D1836E4A7EB85FD11275658BB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:rsidR="00E35131" w:rsidRPr="00122D96" w:rsidRDefault="00E35131" w:rsidP="00122D96">
                <w:pPr>
                  <w:pStyle w:val="Ttulo1"/>
                  <w:rPr>
                    <w:color w:val="FFC000"/>
                  </w:rPr>
                </w:pPr>
                <w:r>
                  <w:rPr>
                    <w:color w:val="FFC000"/>
                    <w:sz w:val="18"/>
                    <w:szCs w:val="18"/>
                    <w:lang w:val="es-GT"/>
                  </w:rPr>
                  <w:t>brisly mishell garcia carreto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92278F" w:themeColor="accent1"/>
                <w:bottom w:val="single" w:sz="8" w:space="0" w:color="92278F" w:themeColor="accent1"/>
                <w:insideH w:val="single" w:sz="8" w:space="0" w:color="92278F" w:themeColor="accent1"/>
                <w:insideV w:val="single" w:sz="8" w:space="0" w:color="92278F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35131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35131" w:rsidRDefault="00E35131" w:rsidP="0009079F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53173DBF" wp14:editId="3DA89749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B6DEAAD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92278f [3204]" strokecolor="#92278f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92278f [3204]" strokecolor="#92278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35131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35131" w:rsidRPr="00122D96" w:rsidRDefault="00E35131" w:rsidP="00122D96">
                  <w:pPr>
                    <w:pStyle w:val="Ttulo3"/>
                    <w:rPr>
                      <w:rFonts w:asciiTheme="majorHAnsi" w:hAnsiTheme="majorHAnsi" w:cs="Adobe Arabic"/>
                      <w:sz w:val="18"/>
                      <w:szCs w:val="18"/>
                    </w:rPr>
                  </w:pPr>
                  <w:r w:rsidRPr="00122D96">
                    <w:rPr>
                      <w:rFonts w:asciiTheme="majorHAnsi" w:hAnsiTheme="majorHAnsi" w:cs="Adobe Arabic"/>
                      <w:sz w:val="18"/>
                      <w:szCs w:val="18"/>
                    </w:rPr>
                    <w:t>garciamishell568@gmail.com</w:t>
                  </w:r>
                </w:p>
              </w:tc>
            </w:tr>
            <w:tr w:rsidR="00E35131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35131" w:rsidRDefault="00E35131" w:rsidP="0009079F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07C0AFA1" wp14:editId="061E5A6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570524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92278f [3204]" strokecolor="#92278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92278f [3204]" strokecolor="#92278f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35131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35131" w:rsidRDefault="00E35131" w:rsidP="00122D96">
                  <w:pPr>
                    <w:pStyle w:val="Ttulo3"/>
                  </w:pPr>
                  <w:r>
                    <w:t>4584-5632</w:t>
                  </w:r>
                </w:p>
              </w:tc>
            </w:tr>
            <w:tr w:rsidR="00E35131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92278F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35131" w:rsidRPr="00441EB9" w:rsidRDefault="00E35131" w:rsidP="00122D96">
                  <w:pPr>
                    <w:pStyle w:val="Ttulo3"/>
                    <w:rPr>
                      <w:rFonts w:eastAsiaTheme="minorHAnsi"/>
                      <w:szCs w:val="18"/>
                    </w:rPr>
                  </w:pPr>
                  <w:r>
                    <w:t>direccion: 10AV colonia san rafael san jose villa nueeva</w:t>
                  </w:r>
                </w:p>
              </w:tc>
            </w:tr>
          </w:tbl>
          <w:p w:rsidR="00E35131" w:rsidRPr="00122D96" w:rsidRDefault="00E35131" w:rsidP="0009079F">
            <w:pPr>
              <w:rPr>
                <w:u w:val="single"/>
              </w:rPr>
            </w:pPr>
          </w:p>
        </w:tc>
        <w:tc>
          <w:tcPr>
            <w:tcW w:w="699" w:type="dxa"/>
            <w:vMerge w:val="restart"/>
          </w:tcPr>
          <w:p w:rsidR="00E35131" w:rsidRPr="005152F2" w:rsidRDefault="00E35131" w:rsidP="0009079F">
            <w:bookmarkStart w:id="0" w:name="_GoBack"/>
            <w:bookmarkEnd w:id="0"/>
          </w:p>
        </w:tc>
        <w:tc>
          <w:tcPr>
            <w:tcW w:w="5981" w:type="dxa"/>
            <w:tcBorders>
              <w:bottom w:val="single" w:sz="4" w:space="0" w:color="auto"/>
            </w:tcBorders>
          </w:tcPr>
          <w:tbl>
            <w:tblPr>
              <w:tblW w:w="5000" w:type="pct"/>
              <w:tblBorders>
                <w:bottom w:val="single" w:sz="8" w:space="0" w:color="92278F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35131" w:rsidTr="00E35131">
              <w:trPr>
                <w:trHeight w:val="10365"/>
              </w:trPr>
              <w:tc>
                <w:tcPr>
                  <w:tcW w:w="6190" w:type="dxa"/>
                  <w:tcBorders>
                    <w:bottom w:val="single" w:sz="4" w:space="0" w:color="auto"/>
                  </w:tcBorders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  <w:r>
                    <w:t xml:space="preserve">hoja de vida </w:t>
                  </w:r>
                </w:p>
                <w:p w:rsidR="00E35131" w:rsidRDefault="00E35131" w:rsidP="004A6A15">
                  <w:pPr>
                    <w:jc w:val="center"/>
                  </w:pPr>
                </w:p>
                <w:p w:rsidR="00E35131" w:rsidRDefault="00E35131" w:rsidP="004A6A15">
                  <w:pPr>
                    <w:jc w:val="center"/>
                  </w:pPr>
                  <w:r>
                    <w:t>Objetivos</w:t>
                  </w:r>
                  <w:r>
                    <w:t xml:space="preserve">                                    </w:t>
                  </w:r>
                  <w:r>
                    <w:t xml:space="preserve"> </w:t>
                  </w:r>
                  <w:r>
                    <w:rPr>
                      <w:noProof/>
                      <w:lang w:val="es-GT" w:eastAsia="es-GT"/>
                    </w:rPr>
                    <w:drawing>
                      <wp:inline distT="0" distB="0" distL="0" distR="0" wp14:anchorId="557DF921" wp14:editId="5CCB422D">
                        <wp:extent cx="895350" cy="901791"/>
                        <wp:effectExtent l="0" t="0" r="0" b="0"/>
                        <wp:docPr id="13" name="Imagen 13" descr="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712" cy="92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5131" w:rsidRDefault="00E35131" w:rsidP="00122D96">
                  <w:r>
                    <w:t>Unos de mis objetivos son el poder trabajar y poder pagarme los estudios y poder aportar dinero a mi casa  y  para mi</w:t>
                  </w:r>
                  <w:r>
                    <w:t xml:space="preserve"> es algo que tengo como objetivo</w:t>
                  </w:r>
                </w:p>
                <w:p w:rsidR="00E35131" w:rsidRDefault="00E35131" w:rsidP="004A6A15">
                  <w:r>
                    <w:t xml:space="preserve">                   Aptitudes</w:t>
                  </w:r>
                </w:p>
                <w:p w:rsidR="00E35131" w:rsidRPr="00122D96" w:rsidRDefault="00E35131" w:rsidP="00122D96">
                  <w:r>
                    <w:t xml:space="preserve">Una de las aptitudes que tengo es a poder trabajar y tener iniciativa al hacer las  cosas si ustedes me dan la oportunidad .sería  un gran placer trabajar con ustedes. </w:t>
                  </w: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D4D47D20057549B1AE2F622730BC144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rPr>
                          <w:lang w:bidi="es-ES"/>
                        </w:rPr>
                        <w:t>Atentamente</w:t>
                      </w:r>
                    </w:sdtContent>
                  </w:sdt>
                  <w:r>
                    <w:rPr>
                      <w:lang w:bidi="es-ES"/>
                    </w:rPr>
                    <w:t>,</w:t>
                  </w:r>
                  <w:r>
                    <w:rPr>
                      <w:noProof/>
                      <w:lang w:val="es-GT" w:eastAsia="es-GT"/>
                    </w:rPr>
                    <w:t xml:space="preserve">                                        </w:t>
                  </w: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  <w:r w:rsidRPr="00E35131">
                    <w:rPr>
                      <w:noProof/>
                      <w:lang w:val="es-GT" w:eastAsia="es-GT"/>
                    </w:rPr>
                    <w:t xml:space="preserve">  brisly mishell García Carreto</w:t>
                  </w: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Default="00E35131" w:rsidP="00BC2A58">
                  <w:pPr>
                    <w:pStyle w:val="Cierre"/>
                    <w:rPr>
                      <w:noProof/>
                      <w:lang w:val="es-GT" w:eastAsia="es-GT"/>
                    </w:rPr>
                  </w:pPr>
                </w:p>
                <w:p w:rsidR="00E35131" w:rsidRPr="00E35131" w:rsidRDefault="00E35131" w:rsidP="00E35131">
                  <w:pPr>
                    <w:pStyle w:val="Cierre"/>
                  </w:pPr>
                  <w:r>
                    <w:rPr>
                      <w:noProof/>
                      <w:lang w:val="es-GT" w:eastAsia="es-GT"/>
                    </w:rPr>
                    <w:drawing>
                      <wp:inline distT="0" distB="0" distL="0" distR="0" wp14:anchorId="7CB6945B" wp14:editId="0366695D">
                        <wp:extent cx="2257425" cy="688975"/>
                        <wp:effectExtent l="0" t="0" r="9525" b="0"/>
                        <wp:docPr id="14" name="Imagen 14" descr="Imagen relaciona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magen relaciona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2296527" cy="700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5131" w:rsidTr="00E35131">
              <w:trPr>
                <w:trHeight w:val="10365"/>
              </w:trPr>
              <w:tc>
                <w:tcPr>
                  <w:tcW w:w="6190" w:type="dxa"/>
                  <w:tcBorders>
                    <w:bottom w:val="single" w:sz="4" w:space="0" w:color="auto"/>
                  </w:tcBorders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</w:p>
              </w:tc>
            </w:tr>
            <w:tr w:rsidR="00E35131" w:rsidTr="00E35131">
              <w:trPr>
                <w:trHeight w:val="10365"/>
              </w:trPr>
              <w:tc>
                <w:tcPr>
                  <w:tcW w:w="6190" w:type="dxa"/>
                  <w:tcBorders>
                    <w:bottom w:val="single" w:sz="4" w:space="0" w:color="auto"/>
                  </w:tcBorders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</w:p>
              </w:tc>
            </w:tr>
            <w:tr w:rsidR="00E35131" w:rsidTr="00E35131">
              <w:trPr>
                <w:trHeight w:val="1500"/>
              </w:trPr>
              <w:tc>
                <w:tcPr>
                  <w:tcW w:w="6190" w:type="dxa"/>
                  <w:tcBorders>
                    <w:top w:val="single" w:sz="4" w:space="0" w:color="auto"/>
                  </w:tcBorders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</w:p>
              </w:tc>
            </w:tr>
            <w:tr w:rsidR="00E35131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</w:p>
              </w:tc>
            </w:tr>
            <w:tr w:rsidR="00E35131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35131" w:rsidRDefault="00E35131" w:rsidP="00122D96">
                  <w:pPr>
                    <w:pStyle w:val="Ttulo2"/>
                  </w:pPr>
                </w:p>
              </w:tc>
            </w:tr>
          </w:tbl>
          <w:p w:rsidR="00E35131" w:rsidRPr="005152F2" w:rsidRDefault="00E35131" w:rsidP="0009079F"/>
        </w:tc>
      </w:tr>
      <w:tr w:rsidR="00E35131" w:rsidRPr="005152F2" w:rsidTr="00E35131">
        <w:trPr>
          <w:trHeight w:val="23715"/>
        </w:trPr>
        <w:tc>
          <w:tcPr>
            <w:tcW w:w="2922" w:type="dxa"/>
            <w:vMerge/>
          </w:tcPr>
          <w:p w:rsidR="00E35131" w:rsidRPr="00122D96" w:rsidRDefault="00E35131" w:rsidP="00122D96">
            <w:pPr>
              <w:pStyle w:val="Ttulo1"/>
              <w:rPr>
                <w:color w:val="FFC000"/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E35131" w:rsidRPr="005152F2" w:rsidRDefault="00E35131" w:rsidP="0009079F"/>
        </w:tc>
        <w:tc>
          <w:tcPr>
            <w:tcW w:w="5981" w:type="dxa"/>
            <w:tcBorders>
              <w:top w:val="single" w:sz="4" w:space="0" w:color="auto"/>
            </w:tcBorders>
          </w:tcPr>
          <w:p w:rsidR="00E35131" w:rsidRDefault="00E35131" w:rsidP="0009079F"/>
        </w:tc>
      </w:tr>
    </w:tbl>
    <w:p w:rsidR="004416AD" w:rsidRDefault="004416AD" w:rsidP="004E4B02">
      <w:pPr>
        <w:pStyle w:val="Sinespaciado"/>
      </w:pPr>
    </w:p>
    <w:sectPr w:rsidR="004416AD" w:rsidSect="00174F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15" w:rsidRDefault="007F7115" w:rsidP="005E79E1">
      <w:pPr>
        <w:spacing w:after="0" w:line="240" w:lineRule="auto"/>
      </w:pPr>
      <w:r>
        <w:separator/>
      </w:r>
    </w:p>
  </w:endnote>
  <w:endnote w:type="continuationSeparator" w:id="0">
    <w:p w:rsidR="007F7115" w:rsidRDefault="007F711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5131"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s-GT" w:eastAsia="es-GT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0B6B8A4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C6BCD5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15" w:rsidRDefault="007F7115" w:rsidP="005E79E1">
      <w:pPr>
        <w:spacing w:after="0" w:line="240" w:lineRule="auto"/>
      </w:pPr>
      <w:r>
        <w:separator/>
      </w:r>
    </w:p>
  </w:footnote>
  <w:footnote w:type="continuationSeparator" w:id="0">
    <w:p w:rsidR="007F7115" w:rsidRDefault="007F711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E1" w:rsidRDefault="005E79E1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CDFFAF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6E749A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96"/>
    <w:rsid w:val="00065295"/>
    <w:rsid w:val="00087030"/>
    <w:rsid w:val="00122D96"/>
    <w:rsid w:val="00174F2B"/>
    <w:rsid w:val="001A183F"/>
    <w:rsid w:val="00253B9D"/>
    <w:rsid w:val="00293B83"/>
    <w:rsid w:val="002A4640"/>
    <w:rsid w:val="002B444C"/>
    <w:rsid w:val="0038539E"/>
    <w:rsid w:val="003E0B7A"/>
    <w:rsid w:val="004242EC"/>
    <w:rsid w:val="004416AD"/>
    <w:rsid w:val="004A6A15"/>
    <w:rsid w:val="004E4B02"/>
    <w:rsid w:val="005E79E1"/>
    <w:rsid w:val="006A3CE7"/>
    <w:rsid w:val="0070673F"/>
    <w:rsid w:val="007F7115"/>
    <w:rsid w:val="008A188A"/>
    <w:rsid w:val="00A56D1A"/>
    <w:rsid w:val="00BC2A58"/>
    <w:rsid w:val="00C01967"/>
    <w:rsid w:val="00E22177"/>
    <w:rsid w:val="00E35131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DAEB7-F831-4A03-84C2-EB00C8B1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/>
    <w:lsdException w:name="Signature" w:uiPriority="12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96"/>
  </w:style>
  <w:style w:type="paragraph" w:styleId="Ttulo1">
    <w:name w:val="heading 1"/>
    <w:basedOn w:val="Normal"/>
    <w:next w:val="Normal"/>
    <w:link w:val="Ttulo1Car"/>
    <w:uiPriority w:val="9"/>
    <w:qFormat/>
    <w:rsid w:val="00122D9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D96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D96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D96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D96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D96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D96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D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D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D96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22D96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22D96"/>
    <w:rPr>
      <w:caps/>
      <w:color w:val="481346" w:themeColor="accent1" w:themeShade="7F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122D96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D96"/>
    <w:rPr>
      <w:caps/>
      <w:color w:val="6D1D6A" w:themeColor="accent1" w:themeShade="BF"/>
      <w:spacing w:val="10"/>
    </w:rPr>
  </w:style>
  <w:style w:type="paragraph" w:styleId="Puesto">
    <w:name w:val="Title"/>
    <w:basedOn w:val="Normal"/>
    <w:next w:val="Normal"/>
    <w:link w:val="PuestoCar"/>
    <w:uiPriority w:val="10"/>
    <w:qFormat/>
    <w:rsid w:val="00122D96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2D9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D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22D96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122D96"/>
    <w:pPr>
      <w:spacing w:after="0" w:line="240" w:lineRule="auto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22D9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D9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D9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D9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2D96"/>
    <w:rPr>
      <w:b/>
      <w:bCs/>
      <w:color w:val="6D1D6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22D96"/>
    <w:rPr>
      <w:b/>
      <w:bCs/>
    </w:rPr>
  </w:style>
  <w:style w:type="character" w:styleId="nfasis">
    <w:name w:val="Emphasis"/>
    <w:uiPriority w:val="20"/>
    <w:qFormat/>
    <w:rsid w:val="00122D96"/>
    <w:rPr>
      <w:caps/>
      <w:color w:val="481346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22D9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22D9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D96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D9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122D9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122D9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122D9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122D9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122D96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2D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A7C0D1836E4A7EB85FD1127565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7479-B512-4F86-8F7B-763BF6CF595A}"/>
      </w:docPartPr>
      <w:docPartBody>
        <w:p w:rsidR="00000000" w:rsidRDefault="005C05FE" w:rsidP="005C05FE">
          <w:pPr>
            <w:pStyle w:val="C0A7C0D1836E4A7EB85FD11275658BB6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D4D47D20057549B1AE2F622730BC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1C63-1EDB-481B-94E8-04A46E113DBE}"/>
      </w:docPartPr>
      <w:docPartBody>
        <w:p w:rsidR="00000000" w:rsidRDefault="005C05FE" w:rsidP="005C05FE">
          <w:pPr>
            <w:pStyle w:val="D4D47D20057549B1AE2F622730BC1444"/>
          </w:pPr>
          <w:r>
            <w:rPr>
              <w:lang w:bidi="es-ES"/>
            </w:rPr>
            <w:t>Atentamente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FE"/>
    <w:rsid w:val="005C05FE"/>
    <w:rsid w:val="00F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C5723A145B47B89FB5E13240F6E0CC">
    <w:name w:val="D3C5723A145B47B89FB5E13240F6E0CC"/>
  </w:style>
  <w:style w:type="paragraph" w:customStyle="1" w:styleId="65FBDAD6F2AB432AB7A05717FFFC9FEE">
    <w:name w:val="65FBDAD6F2AB432AB7A05717FFFC9FEE"/>
  </w:style>
  <w:style w:type="paragraph" w:customStyle="1" w:styleId="00159CECEC4143D397AE15F782E67EE9">
    <w:name w:val="00159CECEC4143D397AE15F782E67EE9"/>
  </w:style>
  <w:style w:type="paragraph" w:customStyle="1" w:styleId="F575CEA61CCD42EBABF00E9584890C89">
    <w:name w:val="F575CEA61CCD42EBABF00E9584890C89"/>
  </w:style>
  <w:style w:type="paragraph" w:customStyle="1" w:styleId="2A23F50DB8614ED883154C5FC260D69F">
    <w:name w:val="2A23F50DB8614ED883154C5FC260D69F"/>
  </w:style>
  <w:style w:type="paragraph" w:customStyle="1" w:styleId="64FA96D21A4D4FC59C65403F7D81FE18">
    <w:name w:val="64FA96D21A4D4FC59C65403F7D81FE18"/>
  </w:style>
  <w:style w:type="paragraph" w:customStyle="1" w:styleId="3B318E82CB5B4FA4AE0E40F863BA1874">
    <w:name w:val="3B318E82CB5B4FA4AE0E40F863BA1874"/>
  </w:style>
  <w:style w:type="paragraph" w:customStyle="1" w:styleId="698B4535B49648F597DFC644F15416AE">
    <w:name w:val="698B4535B49648F597DFC644F15416AE"/>
  </w:style>
  <w:style w:type="paragraph" w:customStyle="1" w:styleId="590D5758437D46F0A05DCD9414B5527E">
    <w:name w:val="590D5758437D46F0A05DCD9414B5527E"/>
  </w:style>
  <w:style w:type="paragraph" w:customStyle="1" w:styleId="88E2BDB9478E45BDA97154FC99E2D70C">
    <w:name w:val="88E2BDB9478E45BDA97154FC99E2D70C"/>
  </w:style>
  <w:style w:type="paragraph" w:customStyle="1" w:styleId="CD4977DE8C434D4D9C362D1A1436A864">
    <w:name w:val="CD4977DE8C434D4D9C362D1A1436A864"/>
  </w:style>
  <w:style w:type="paragraph" w:customStyle="1" w:styleId="1E0E33DA227D400491C224DDEA9855E1">
    <w:name w:val="1E0E33DA227D400491C224DDEA9855E1"/>
    <w:rsid w:val="005C05FE"/>
  </w:style>
  <w:style w:type="paragraph" w:customStyle="1" w:styleId="F5AE9733998E43DBB539FAF060D55DD3">
    <w:name w:val="F5AE9733998E43DBB539FAF060D55DD3"/>
    <w:rsid w:val="005C05FE"/>
  </w:style>
  <w:style w:type="paragraph" w:customStyle="1" w:styleId="1E3ADCEFC8BA47B993BB3FEFD7B41E5D">
    <w:name w:val="1E3ADCEFC8BA47B993BB3FEFD7B41E5D"/>
    <w:rsid w:val="005C05FE"/>
  </w:style>
  <w:style w:type="paragraph" w:customStyle="1" w:styleId="381A2D52F2684CB88FFC1247E9BA8E4D">
    <w:name w:val="381A2D52F2684CB88FFC1247E9BA8E4D"/>
    <w:rsid w:val="005C05FE"/>
  </w:style>
  <w:style w:type="paragraph" w:customStyle="1" w:styleId="195EA2D9F4E74F29B3CEC0A8D0925D49">
    <w:name w:val="195EA2D9F4E74F29B3CEC0A8D0925D49"/>
    <w:rsid w:val="005C05FE"/>
  </w:style>
  <w:style w:type="paragraph" w:customStyle="1" w:styleId="9B8EB3993C584FD3840BE38FACA1A6F6">
    <w:name w:val="9B8EB3993C584FD3840BE38FACA1A6F6"/>
    <w:rsid w:val="005C05FE"/>
  </w:style>
  <w:style w:type="paragraph" w:customStyle="1" w:styleId="869B89CD9526480DB2C305FD7FD95FE9">
    <w:name w:val="869B89CD9526480DB2C305FD7FD95FE9"/>
    <w:rsid w:val="005C05FE"/>
  </w:style>
  <w:style w:type="paragraph" w:customStyle="1" w:styleId="4C4A6A62AF7643EA965AFD5317DA1ED6">
    <w:name w:val="4C4A6A62AF7643EA965AFD5317DA1ED6"/>
    <w:rsid w:val="005C05FE"/>
  </w:style>
  <w:style w:type="paragraph" w:customStyle="1" w:styleId="94CAF79DDD2F4608AA1EA8BFE83AA7BA">
    <w:name w:val="94CAF79DDD2F4608AA1EA8BFE83AA7BA"/>
    <w:rsid w:val="005C05FE"/>
  </w:style>
  <w:style w:type="paragraph" w:customStyle="1" w:styleId="59D28D3964414FE98A7C9260EBB7C5CE">
    <w:name w:val="59D28D3964414FE98A7C9260EBB7C5CE"/>
    <w:rsid w:val="005C05FE"/>
  </w:style>
  <w:style w:type="paragraph" w:customStyle="1" w:styleId="694DC2892063443EBAF952459A3FA70A">
    <w:name w:val="694DC2892063443EBAF952459A3FA70A"/>
    <w:rsid w:val="005C05FE"/>
  </w:style>
  <w:style w:type="paragraph" w:customStyle="1" w:styleId="D2BF53DF02EE4E61B2A129EBA126B1A4">
    <w:name w:val="D2BF53DF02EE4E61B2A129EBA126B1A4"/>
    <w:rsid w:val="005C05FE"/>
  </w:style>
  <w:style w:type="paragraph" w:customStyle="1" w:styleId="7E037FEAB69244F99EF415B805CA6FFA">
    <w:name w:val="7E037FEAB69244F99EF415B805CA6FFA"/>
    <w:rsid w:val="005C05FE"/>
  </w:style>
  <w:style w:type="paragraph" w:customStyle="1" w:styleId="39CC29B2E1D44974A8D8ABE75A9ED05F">
    <w:name w:val="39CC29B2E1D44974A8D8ABE75A9ED05F"/>
    <w:rsid w:val="005C05FE"/>
  </w:style>
  <w:style w:type="paragraph" w:customStyle="1" w:styleId="0B37BA728F9A45D39045BFBE8323B26C">
    <w:name w:val="0B37BA728F9A45D39045BFBE8323B26C"/>
    <w:rsid w:val="005C05FE"/>
  </w:style>
  <w:style w:type="paragraph" w:customStyle="1" w:styleId="39F1F06BA05B4C19AEF09568E0A3F511">
    <w:name w:val="39F1F06BA05B4C19AEF09568E0A3F511"/>
    <w:rsid w:val="005C05FE"/>
  </w:style>
  <w:style w:type="paragraph" w:customStyle="1" w:styleId="4B3AF01C831947F89511D2AAE5B87A62">
    <w:name w:val="4B3AF01C831947F89511D2AAE5B87A62"/>
    <w:rsid w:val="005C05FE"/>
  </w:style>
  <w:style w:type="paragraph" w:customStyle="1" w:styleId="7E1CB72278C34881B6F7EE06716DD1A8">
    <w:name w:val="7E1CB72278C34881B6F7EE06716DD1A8"/>
    <w:rsid w:val="005C05FE"/>
  </w:style>
  <w:style w:type="paragraph" w:customStyle="1" w:styleId="FF76B8F031FD4587898C4C7EEA6F8F11">
    <w:name w:val="FF76B8F031FD4587898C4C7EEA6F8F11"/>
    <w:rsid w:val="005C05FE"/>
  </w:style>
  <w:style w:type="paragraph" w:customStyle="1" w:styleId="340B4245BB7D428383DD71313EC4C8C0">
    <w:name w:val="340B4245BB7D428383DD71313EC4C8C0"/>
    <w:rsid w:val="005C05FE"/>
  </w:style>
  <w:style w:type="paragraph" w:customStyle="1" w:styleId="78217ECEA4A04960A11D5C071871D98F">
    <w:name w:val="78217ECEA4A04960A11D5C071871D98F"/>
    <w:rsid w:val="005C05FE"/>
  </w:style>
  <w:style w:type="paragraph" w:customStyle="1" w:styleId="297E1B5299B744E5A35614262F342ABF">
    <w:name w:val="297E1B5299B744E5A35614262F342ABF"/>
    <w:rsid w:val="005C05FE"/>
  </w:style>
  <w:style w:type="paragraph" w:customStyle="1" w:styleId="5B7B06A40CF6422694D76990A4EEC37B">
    <w:name w:val="5B7B06A40CF6422694D76990A4EEC37B"/>
    <w:rsid w:val="005C05FE"/>
  </w:style>
  <w:style w:type="paragraph" w:customStyle="1" w:styleId="527D092C8295441DBF39430C1D65EB2F">
    <w:name w:val="527D092C8295441DBF39430C1D65EB2F"/>
    <w:rsid w:val="005C05FE"/>
  </w:style>
  <w:style w:type="paragraph" w:customStyle="1" w:styleId="C21CD1D7B1A24BA68F87C1A3DA9D96FC">
    <w:name w:val="C21CD1D7B1A24BA68F87C1A3DA9D96FC"/>
    <w:rsid w:val="005C05FE"/>
  </w:style>
  <w:style w:type="paragraph" w:customStyle="1" w:styleId="3E17C1BE85494B35A48AFD77645D15EA">
    <w:name w:val="3E17C1BE85494B35A48AFD77645D15EA"/>
    <w:rsid w:val="005C05FE"/>
  </w:style>
  <w:style w:type="paragraph" w:customStyle="1" w:styleId="E3DABE099FFD433ABBDFBE8D06BDD613">
    <w:name w:val="E3DABE099FFD433ABBDFBE8D06BDD613"/>
    <w:rsid w:val="005C05FE"/>
  </w:style>
  <w:style w:type="paragraph" w:customStyle="1" w:styleId="05485631D6664997B4FC31DBBAAC56B0">
    <w:name w:val="05485631D6664997B4FC31DBBAAC56B0"/>
    <w:rsid w:val="005C05FE"/>
  </w:style>
  <w:style w:type="paragraph" w:customStyle="1" w:styleId="F61F51344C77456CA503BC436845B200">
    <w:name w:val="F61F51344C77456CA503BC436845B200"/>
    <w:rsid w:val="005C05FE"/>
  </w:style>
  <w:style w:type="paragraph" w:customStyle="1" w:styleId="59DAEB15D4504E258CDF478F0977B8B0">
    <w:name w:val="59DAEB15D4504E258CDF478F0977B8B0"/>
    <w:rsid w:val="005C05FE"/>
  </w:style>
  <w:style w:type="paragraph" w:customStyle="1" w:styleId="9176FBB049B344D7B0352600BA5DADAD">
    <w:name w:val="9176FBB049B344D7B0352600BA5DADAD"/>
    <w:rsid w:val="005C05FE"/>
  </w:style>
  <w:style w:type="paragraph" w:customStyle="1" w:styleId="5421E8B90029468A8FDB2C388A96D372">
    <w:name w:val="5421E8B90029468A8FDB2C388A96D372"/>
    <w:rsid w:val="005C05FE"/>
  </w:style>
  <w:style w:type="paragraph" w:customStyle="1" w:styleId="E05BCA843AF84AECB3DB1CE574F18A3F">
    <w:name w:val="E05BCA843AF84AECB3DB1CE574F18A3F"/>
    <w:rsid w:val="005C05FE"/>
  </w:style>
  <w:style w:type="paragraph" w:customStyle="1" w:styleId="F8A215083E8342CE8DEAD1F6A60B9551">
    <w:name w:val="F8A215083E8342CE8DEAD1F6A60B9551"/>
    <w:rsid w:val="005C05FE"/>
  </w:style>
  <w:style w:type="paragraph" w:customStyle="1" w:styleId="C0A7C0D1836E4A7EB85FD11275658BB6">
    <w:name w:val="C0A7C0D1836E4A7EB85FD11275658BB6"/>
    <w:rsid w:val="005C05FE"/>
  </w:style>
  <w:style w:type="paragraph" w:customStyle="1" w:styleId="D4D47D20057549B1AE2F622730BC1444">
    <w:name w:val="D4D47D20057549B1AE2F622730BC1444"/>
    <w:rsid w:val="005C05FE"/>
  </w:style>
  <w:style w:type="paragraph" w:customStyle="1" w:styleId="D95BDDC6C3F54793B62C3D81B29D8266">
    <w:name w:val="D95BDDC6C3F54793B62C3D81B29D8266"/>
    <w:rsid w:val="005C05FE"/>
  </w:style>
  <w:style w:type="paragraph" w:customStyle="1" w:styleId="A33FF73500A744E28B913CC0D0CCEB2C">
    <w:name w:val="A33FF73500A744E28B913CC0D0CCEB2C"/>
    <w:rsid w:val="005C0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33</TotalTime>
  <Pages>8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brisly mishell garcia carreto</dc:creator>
  <cp:keywords/>
  <dc:description/>
  <cp:lastModifiedBy>Estudiante</cp:lastModifiedBy>
  <cp:revision>1</cp:revision>
  <dcterms:created xsi:type="dcterms:W3CDTF">2018-08-15T16:30:00Z</dcterms:created>
  <dcterms:modified xsi:type="dcterms:W3CDTF">2018-08-15T17:03:00Z</dcterms:modified>
</cp:coreProperties>
</file>